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E8D224" w14:textId="2C2355DD" w:rsidR="00382074" w:rsidRPr="002F7519" w:rsidRDefault="0044282F" w:rsidP="00382074">
      <w:pPr>
        <w:jc w:val="center"/>
        <w:rPr>
          <w:b/>
          <w:sz w:val="36"/>
        </w:rPr>
      </w:pPr>
      <w:r>
        <w:rPr>
          <w:b/>
          <w:sz w:val="36"/>
        </w:rPr>
        <w:t>Chapter 3</w:t>
      </w:r>
      <w:bookmarkStart w:id="0" w:name="_GoBack"/>
      <w:bookmarkEnd w:id="0"/>
      <w:r w:rsidR="00382074">
        <w:rPr>
          <w:b/>
          <w:sz w:val="36"/>
        </w:rPr>
        <w:t xml:space="preserve">: </w:t>
      </w:r>
      <w:r w:rsidR="00382074" w:rsidRPr="002F7519">
        <w:rPr>
          <w:b/>
          <w:sz w:val="36"/>
        </w:rPr>
        <w:t>Structural Equation Modeling</w:t>
      </w:r>
    </w:p>
    <w:p w14:paraId="74D2A4F0" w14:textId="77777777" w:rsidR="002C579E" w:rsidRDefault="002C579E" w:rsidP="00F532D6"/>
    <w:p w14:paraId="500E80C0" w14:textId="77777777" w:rsidR="00382074" w:rsidRDefault="00382074" w:rsidP="00F532D6"/>
    <w:p w14:paraId="576E1F70" w14:textId="77777777" w:rsidR="00382074" w:rsidRDefault="00382074" w:rsidP="00F532D6">
      <w:r>
        <w:t>This archive contains the R code example for the SEM package and results.</w:t>
      </w:r>
    </w:p>
    <w:p w14:paraId="36B8F5C9" w14:textId="77777777" w:rsidR="00382074" w:rsidRDefault="00382074" w:rsidP="00F532D6"/>
    <w:p w14:paraId="70BA01A6" w14:textId="77777777" w:rsidR="00382074" w:rsidRPr="00382074" w:rsidRDefault="00382074" w:rsidP="00F532D6">
      <w:pPr>
        <w:rPr>
          <w:b/>
        </w:rPr>
      </w:pPr>
      <w:r w:rsidRPr="00382074">
        <w:rPr>
          <w:b/>
        </w:rPr>
        <w:t>Contents</w:t>
      </w:r>
    </w:p>
    <w:p w14:paraId="2ADE3125" w14:textId="77777777" w:rsidR="00382074" w:rsidRDefault="00382074" w:rsidP="00F532D6"/>
    <w:p w14:paraId="29102B64" w14:textId="77777777" w:rsidR="00382074" w:rsidRDefault="00382074" w:rsidP="00F532D6">
      <w:r>
        <w:t>READ ME.doc</w:t>
      </w:r>
    </w:p>
    <w:p w14:paraId="685F6E5D" w14:textId="3019CE03" w:rsidR="00C913F9" w:rsidRDefault="00C913F9" w:rsidP="00F532D6">
      <w:r>
        <w:tab/>
        <w:t>This file.</w:t>
      </w:r>
    </w:p>
    <w:p w14:paraId="6C5D51B9" w14:textId="71A334C4" w:rsidR="00382074" w:rsidRDefault="00382074" w:rsidP="00F532D6">
      <w:r>
        <w:t xml:space="preserve">Chapter </w:t>
      </w:r>
      <w:r w:rsidR="00BA3227">
        <w:t>3</w:t>
      </w:r>
      <w:r>
        <w:t xml:space="preserve"> Appendix </w:t>
      </w:r>
    </w:p>
    <w:p w14:paraId="690115F7" w14:textId="2DB5D9A6" w:rsidR="00C913F9" w:rsidRDefault="00C913F9" w:rsidP="00F532D6">
      <w:r>
        <w:tab/>
        <w:t>Code and expla</w:t>
      </w:r>
      <w:r w:rsidR="006011D2">
        <w:t>nation for exercise and results</w:t>
      </w:r>
    </w:p>
    <w:p w14:paraId="19780DCB" w14:textId="77777777" w:rsidR="006011D2" w:rsidRDefault="006011D2" w:rsidP="00F532D6"/>
    <w:p w14:paraId="32880C5D" w14:textId="52EB3625" w:rsidR="006011D2" w:rsidRPr="006011D2" w:rsidRDefault="006011D2" w:rsidP="00F532D6">
      <w:pPr>
        <w:rPr>
          <w:b/>
        </w:rPr>
      </w:pPr>
      <w:r>
        <w:rPr>
          <w:b/>
        </w:rPr>
        <w:t>R Code</w:t>
      </w:r>
    </w:p>
    <w:p w14:paraId="7AF98F9E" w14:textId="382AC64F" w:rsidR="006011D2" w:rsidRDefault="006011D2" w:rsidP="00F532D6">
      <w:r>
        <w:t>Examples.R</w:t>
      </w:r>
    </w:p>
    <w:p w14:paraId="49FA2CC0" w14:textId="448DCCF7" w:rsidR="006011D2" w:rsidRDefault="006011D2" w:rsidP="00F532D6">
      <w:r>
        <w:tab/>
        <w:t xml:space="preserve">Code for importing data and estimating the models using </w:t>
      </w:r>
      <w:r w:rsidRPr="006011D2">
        <w:rPr>
          <w:rFonts w:ascii="Consolas" w:hAnsi="Consolas"/>
        </w:rPr>
        <w:t xml:space="preserve">sem </w:t>
      </w:r>
      <w:r>
        <w:t>package</w:t>
      </w:r>
    </w:p>
    <w:p w14:paraId="5B5D3686" w14:textId="0364B82C" w:rsidR="00C913F9" w:rsidRDefault="00C913F9" w:rsidP="00F532D6">
      <w:r>
        <w:t xml:space="preserve">Exercise </w:t>
      </w:r>
      <w:r w:rsidR="00BA3227">
        <w:t>3</w:t>
      </w:r>
      <w:r w:rsidR="006011D2">
        <w:t>.1.</w:t>
      </w:r>
      <w:r>
        <w:t>R</w:t>
      </w:r>
    </w:p>
    <w:p w14:paraId="4E7F20A8" w14:textId="6D4BF090" w:rsidR="00C913F9" w:rsidRDefault="00C913F9" w:rsidP="00F532D6">
      <w:r>
        <w:tab/>
      </w:r>
      <w:r w:rsidR="006011D2">
        <w:t>Actual R code for the exercise</w:t>
      </w:r>
    </w:p>
    <w:p w14:paraId="4670787D" w14:textId="77777777" w:rsidR="006011D2" w:rsidRDefault="006011D2" w:rsidP="00F532D6"/>
    <w:p w14:paraId="63CB2A66" w14:textId="3C99EDA0" w:rsidR="006011D2" w:rsidRDefault="006011D2" w:rsidP="00F532D6">
      <w:pPr>
        <w:rPr>
          <w:b/>
        </w:rPr>
      </w:pPr>
      <w:r>
        <w:rPr>
          <w:b/>
        </w:rPr>
        <w:t>Vensim files</w:t>
      </w:r>
    </w:p>
    <w:p w14:paraId="3801EAD0" w14:textId="7C761D5A" w:rsidR="006011D2" w:rsidRDefault="006011D2" w:rsidP="00F532D6">
      <w:r>
        <w:t>Simple regression.mdl</w:t>
      </w:r>
    </w:p>
    <w:p w14:paraId="1576B0FC" w14:textId="459192D1" w:rsidR="006011D2" w:rsidRDefault="006011D2" w:rsidP="00F532D6">
      <w:r>
        <w:tab/>
        <w:t>Example of simple regression model shown in Figure 3.2</w:t>
      </w:r>
    </w:p>
    <w:p w14:paraId="6AEF74D1" w14:textId="7F6177FF" w:rsidR="006011D2" w:rsidRDefault="006011D2" w:rsidP="00F532D6">
      <w:r>
        <w:t>Simple regression.vdf</w:t>
      </w:r>
    </w:p>
    <w:p w14:paraId="7CBA2906" w14:textId="0FB025F6" w:rsidR="006011D2" w:rsidRDefault="006011D2" w:rsidP="00F532D6">
      <w:r>
        <w:tab/>
        <w:t>Vensim data file from simulation of model shown in Figure 3.2</w:t>
      </w:r>
    </w:p>
    <w:p w14:paraId="1A1E3085" w14:textId="77777777" w:rsidR="006011D2" w:rsidRDefault="006011D2" w:rsidP="006011D2">
      <w:r>
        <w:t>Simple regression.tab</w:t>
      </w:r>
    </w:p>
    <w:p w14:paraId="73AD0B22" w14:textId="2791A736" w:rsidR="006011D2" w:rsidRDefault="006011D2" w:rsidP="00490003">
      <w:pPr>
        <w:ind w:left="720" w:hanging="720"/>
      </w:pPr>
      <w:r>
        <w:tab/>
        <w:t xml:space="preserve">Tab delimited file of data from </w:t>
      </w:r>
      <w:r w:rsidR="00490003">
        <w:t>simulation of model shown in Figure 3.2 that can be imported into R.</w:t>
      </w:r>
    </w:p>
    <w:p w14:paraId="783DF893" w14:textId="77777777" w:rsidR="006011D2" w:rsidRDefault="006011D2" w:rsidP="00F532D6"/>
    <w:p w14:paraId="5A5112EF" w14:textId="5A100120" w:rsidR="006011D2" w:rsidRDefault="006011D2" w:rsidP="00F532D6">
      <w:r>
        <w:t>Latent SEM model.mdl</w:t>
      </w:r>
    </w:p>
    <w:p w14:paraId="28F8DFED" w14:textId="712993DC" w:rsidR="00490003" w:rsidRDefault="00490003" w:rsidP="00F532D6">
      <w:r>
        <w:tab/>
        <w:t>Example of simple regression model shown in Figure 3.3</w:t>
      </w:r>
    </w:p>
    <w:p w14:paraId="59457E6D" w14:textId="560878C1" w:rsidR="006011D2" w:rsidRDefault="006011D2" w:rsidP="00F532D6">
      <w:r>
        <w:t>Latent.vdf</w:t>
      </w:r>
    </w:p>
    <w:p w14:paraId="631A638B" w14:textId="20E5214C" w:rsidR="00490003" w:rsidRDefault="00490003" w:rsidP="00F532D6">
      <w:r>
        <w:tab/>
        <w:t>Vensim data file from simulation of model shown in Figure 3.3</w:t>
      </w:r>
    </w:p>
    <w:p w14:paraId="735043CC" w14:textId="49D542F6" w:rsidR="006011D2" w:rsidRDefault="006011D2" w:rsidP="00F532D6">
      <w:r>
        <w:t>Latent.tab</w:t>
      </w:r>
    </w:p>
    <w:p w14:paraId="454FD715" w14:textId="17A8EE75" w:rsidR="00490003" w:rsidRDefault="00490003" w:rsidP="00490003">
      <w:pPr>
        <w:ind w:left="720" w:hanging="720"/>
      </w:pPr>
      <w:r>
        <w:tab/>
        <w:t>Tab delimited file of data from simulation of model shown in Figure 3.3 that can be imported into R.</w:t>
      </w:r>
    </w:p>
    <w:p w14:paraId="3714F644" w14:textId="4860D172" w:rsidR="006011D2" w:rsidRDefault="006011D2" w:rsidP="00F532D6"/>
    <w:p w14:paraId="3A385BE1" w14:textId="56D13319" w:rsidR="006011D2" w:rsidRDefault="006011D2" w:rsidP="00F532D6">
      <w:r>
        <w:t>Latent SEM feedback simultaneous.mdl</w:t>
      </w:r>
    </w:p>
    <w:p w14:paraId="60C18FEF" w14:textId="53A114A2" w:rsidR="00490003" w:rsidRDefault="00490003" w:rsidP="00F532D6">
      <w:r>
        <w:tab/>
        <w:t>Example of simple regression model shown in Figure 3.4</w:t>
      </w:r>
    </w:p>
    <w:p w14:paraId="031EFCB4" w14:textId="0F8A569B" w:rsidR="006011D2" w:rsidRDefault="006011D2" w:rsidP="00F532D6">
      <w:r>
        <w:t>Simultaneous.vdf</w:t>
      </w:r>
    </w:p>
    <w:p w14:paraId="7EDF6698" w14:textId="0F65FA52" w:rsidR="00490003" w:rsidRDefault="00490003" w:rsidP="00F532D6">
      <w:r>
        <w:tab/>
        <w:t>Vensim data file from simulation of model shown in Figure 3.4</w:t>
      </w:r>
    </w:p>
    <w:p w14:paraId="32A21848" w14:textId="4929209F" w:rsidR="006011D2" w:rsidRDefault="006011D2" w:rsidP="00F532D6">
      <w:r>
        <w:t>Simultaneous.tab</w:t>
      </w:r>
    </w:p>
    <w:p w14:paraId="4F6B3A4E" w14:textId="0E53C147" w:rsidR="00490003" w:rsidRDefault="00490003" w:rsidP="00490003">
      <w:pPr>
        <w:ind w:left="720" w:hanging="720"/>
      </w:pPr>
      <w:r>
        <w:tab/>
        <w:t>Tab delimited file of data from simulation of model shown in Figure 3.4 that can be imported into R.</w:t>
      </w:r>
    </w:p>
    <w:p w14:paraId="4C18E156" w14:textId="77777777" w:rsidR="006011D2" w:rsidRDefault="006011D2" w:rsidP="00F532D6"/>
    <w:p w14:paraId="53152177" w14:textId="77777777" w:rsidR="00382074" w:rsidRDefault="00382074" w:rsidP="00F532D6"/>
    <w:sectPr w:rsidR="00382074" w:rsidSect="002C579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3050"/>
    <w:rsid w:val="000F3050"/>
    <w:rsid w:val="002C579E"/>
    <w:rsid w:val="00382074"/>
    <w:rsid w:val="0044282F"/>
    <w:rsid w:val="00490003"/>
    <w:rsid w:val="006011D2"/>
    <w:rsid w:val="00A82276"/>
    <w:rsid w:val="00BA3227"/>
    <w:rsid w:val="00C913F9"/>
    <w:rsid w:val="00F53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5FDCD6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20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20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9A68AD9C.dotm</Template>
  <TotalTime>10</TotalTime>
  <Pages>1</Pages>
  <Words>181</Words>
  <Characters>1033</Characters>
  <Application>Microsoft Office Word</Application>
  <DocSecurity>0</DocSecurity>
  <Lines>8</Lines>
  <Paragraphs>2</Paragraphs>
  <ScaleCrop>false</ScaleCrop>
  <Company>Washington University in St. Louis</Company>
  <LinksUpToDate>false</LinksUpToDate>
  <CharactersWithSpaces>1212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Hovmand</dc:creator>
  <cp:keywords/>
  <dc:description/>
  <cp:lastModifiedBy>Emily Taber</cp:lastModifiedBy>
  <cp:revision>6</cp:revision>
  <dcterms:created xsi:type="dcterms:W3CDTF">2014-07-01T02:33:00Z</dcterms:created>
  <dcterms:modified xsi:type="dcterms:W3CDTF">2014-12-05T18:23:00Z</dcterms:modified>
</cp:coreProperties>
</file>